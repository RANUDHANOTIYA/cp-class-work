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9045" w14:textId="77777777" w:rsidR="00AA1896" w:rsidRDefault="00AA1896" w:rsidP="00AA1896">
      <w:r>
        <w:t>//POINTERS</w:t>
      </w:r>
    </w:p>
    <w:p w14:paraId="28E07B36" w14:textId="77777777" w:rsidR="00AA1896" w:rsidRDefault="00AA1896" w:rsidP="00AA1896"/>
    <w:p w14:paraId="46E39FC8" w14:textId="77777777" w:rsidR="00AA1896" w:rsidRDefault="00AA1896" w:rsidP="00AA1896">
      <w:r>
        <w:t>#include &lt;</w:t>
      </w:r>
      <w:proofErr w:type="spellStart"/>
      <w:r>
        <w:t>stdio.h</w:t>
      </w:r>
      <w:proofErr w:type="spellEnd"/>
      <w:r>
        <w:t>&gt;</w:t>
      </w:r>
    </w:p>
    <w:p w14:paraId="25759B57" w14:textId="77777777" w:rsidR="00AA1896" w:rsidRDefault="00AA1896" w:rsidP="00AA1896"/>
    <w:p w14:paraId="2BD530B9" w14:textId="77777777" w:rsidR="00AA1896" w:rsidRDefault="00AA1896" w:rsidP="00AA1896">
      <w:proofErr w:type="spellStart"/>
      <w:r>
        <w:t>int</w:t>
      </w:r>
      <w:proofErr w:type="spellEnd"/>
      <w:r>
        <w:t xml:space="preserve"> main() {</w:t>
      </w:r>
    </w:p>
    <w:p w14:paraId="2CBAF410" w14:textId="77777777" w:rsidR="00AA1896" w:rsidRDefault="00AA1896" w:rsidP="00AA1896">
      <w:proofErr w:type="spellStart"/>
      <w:r>
        <w:t>int</w:t>
      </w:r>
      <w:proofErr w:type="spellEnd"/>
      <w:r>
        <w:t xml:space="preserve"> a=10;</w:t>
      </w:r>
    </w:p>
    <w:p w14:paraId="1B31CEE6" w14:textId="77777777" w:rsidR="00AA1896" w:rsidRDefault="00AA1896" w:rsidP="00AA1896"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=&amp;a;</w:t>
      </w:r>
    </w:p>
    <w:p w14:paraId="60DB1329" w14:textId="77777777" w:rsidR="00AA1896" w:rsidRDefault="00AA1896" w:rsidP="00AA1896">
      <w:proofErr w:type="spellStart"/>
      <w:r>
        <w:t>printf</w:t>
      </w:r>
      <w:proofErr w:type="spellEnd"/>
      <w:r>
        <w:t>("The value of a is %d\n\</w:t>
      </w:r>
      <w:proofErr w:type="spellStart"/>
      <w:r>
        <w:t>n",a</w:t>
      </w:r>
      <w:proofErr w:type="spellEnd"/>
      <w:r>
        <w:t>);</w:t>
      </w:r>
    </w:p>
    <w:p w14:paraId="4F7B0248" w14:textId="77777777" w:rsidR="00AA1896" w:rsidRDefault="00AA1896" w:rsidP="00AA1896">
      <w:proofErr w:type="spellStart"/>
      <w:r>
        <w:t>printf</w:t>
      </w:r>
      <w:proofErr w:type="spellEnd"/>
      <w:r>
        <w:t>("The value of a is %d\n\n",*</w:t>
      </w:r>
      <w:proofErr w:type="spellStart"/>
      <w:r>
        <w:t>ptr</w:t>
      </w:r>
      <w:proofErr w:type="spellEnd"/>
      <w:r>
        <w:t>);</w:t>
      </w:r>
    </w:p>
    <w:p w14:paraId="3D135DB2" w14:textId="77777777" w:rsidR="00AA1896" w:rsidRDefault="00AA1896" w:rsidP="00AA1896"/>
    <w:p w14:paraId="2AFE51D4" w14:textId="77777777" w:rsidR="00AA1896" w:rsidRDefault="00AA1896" w:rsidP="00AA1896">
      <w:r>
        <w:t>*</w:t>
      </w:r>
      <w:proofErr w:type="spellStart"/>
      <w:r>
        <w:t>ptr</w:t>
      </w:r>
      <w:proofErr w:type="spellEnd"/>
      <w:r>
        <w:t xml:space="preserve">=20;  </w:t>
      </w:r>
    </w:p>
    <w:p w14:paraId="7995F586" w14:textId="77777777" w:rsidR="00AA1896" w:rsidRDefault="00AA1896" w:rsidP="00AA1896">
      <w:proofErr w:type="spellStart"/>
      <w:r>
        <w:t>printf</w:t>
      </w:r>
      <w:proofErr w:type="spellEnd"/>
      <w:r>
        <w:t>("The value of a is %d\n\</w:t>
      </w:r>
      <w:proofErr w:type="spellStart"/>
      <w:r>
        <w:t>n",a</w:t>
      </w:r>
      <w:proofErr w:type="spellEnd"/>
      <w:r>
        <w:t xml:space="preserve">); </w:t>
      </w:r>
    </w:p>
    <w:p w14:paraId="08F908C6" w14:textId="77777777" w:rsidR="00AA1896" w:rsidRDefault="00AA1896" w:rsidP="00AA1896"/>
    <w:p w14:paraId="54D24768" w14:textId="77777777" w:rsidR="00AA1896" w:rsidRDefault="00AA1896" w:rsidP="00AA1896">
      <w:r>
        <w:t>a=100;</w:t>
      </w:r>
    </w:p>
    <w:p w14:paraId="220A3275" w14:textId="77777777" w:rsidR="00AA1896" w:rsidRDefault="00AA1896" w:rsidP="00AA1896">
      <w:proofErr w:type="spellStart"/>
      <w:r>
        <w:t>printf</w:t>
      </w:r>
      <w:proofErr w:type="spellEnd"/>
      <w:r>
        <w:t>("The value of a is %d\n\n",*</w:t>
      </w:r>
      <w:proofErr w:type="spellStart"/>
      <w:r>
        <w:t>ptr</w:t>
      </w:r>
      <w:proofErr w:type="spellEnd"/>
      <w:r>
        <w:t xml:space="preserve">);   </w:t>
      </w:r>
    </w:p>
    <w:p w14:paraId="7C3E6587" w14:textId="77777777" w:rsidR="00AA1896" w:rsidRDefault="00AA1896" w:rsidP="00AA1896">
      <w:r>
        <w:t xml:space="preserve">    return 0;</w:t>
      </w:r>
    </w:p>
    <w:p w14:paraId="00C9E0A3" w14:textId="77777777" w:rsidR="00E94641" w:rsidRDefault="00AA1896">
      <w:r>
        <w:t>}</w:t>
      </w:r>
    </w:p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6"/>
    <w:rsid w:val="000005E5"/>
    <w:rsid w:val="00442B3C"/>
    <w:rsid w:val="0044748A"/>
    <w:rsid w:val="00AA1896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8CDE"/>
  <w15:chartTrackingRefBased/>
  <w15:docId w15:val="{08932173-1334-0E43-BA3B-5995144E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EB5751-C8F8-1543-A7C6-301BA871061D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{FCEB5751-C8F8-1543-A7C6-301BA871061D}tf02786994.dotx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211116466@manit.ac.in</dc:creator>
  <cp:keywords/>
  <dc:description/>
  <cp:lastModifiedBy>211116466@manit.ac.in</cp:lastModifiedBy>
  <cp:revision>2</cp:revision>
  <dcterms:created xsi:type="dcterms:W3CDTF">2022-02-16T02:40:00Z</dcterms:created>
  <dcterms:modified xsi:type="dcterms:W3CDTF">2022-02-16T02:40:00Z</dcterms:modified>
</cp:coreProperties>
</file>